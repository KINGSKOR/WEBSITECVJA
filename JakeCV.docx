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57"/>
        <w:gridCol w:w="3912"/>
        <w:gridCol w:w="3041"/>
        <w:gridCol w:w="1872"/>
        <w:gridCol w:w="718"/>
      </w:tblGrid>
      <w:tr w:rsidR="00A73DA5" w14:paraId="66809645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4BA69F1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7E7EF7BF" w14:textId="3A614D6B" w:rsidR="00605A5B" w:rsidRPr="00F316AD" w:rsidRDefault="00210A1A" w:rsidP="00605A5B">
            <w:pPr>
              <w:pStyle w:val="Title"/>
            </w:pPr>
            <w:r>
              <w:t>Jake</w:t>
            </w:r>
          </w:p>
          <w:p w14:paraId="0FCE2B39" w14:textId="77777777" w:rsidR="00605A5B" w:rsidRDefault="00210A1A" w:rsidP="00A77921">
            <w:pPr>
              <w:pStyle w:val="Subtitle"/>
            </w:pPr>
            <w:r>
              <w:t>Athersmith</w:t>
            </w:r>
            <w:r w:rsidR="00E20624">
              <w:t xml:space="preserve"> </w:t>
            </w:r>
          </w:p>
          <w:p w14:paraId="45385595" w14:textId="77777777" w:rsidR="00E20624" w:rsidRDefault="00E20624" w:rsidP="00E20624"/>
          <w:p w14:paraId="5B93775C" w14:textId="77777777" w:rsidR="00E20624" w:rsidRPr="00E20624" w:rsidRDefault="00E20624" w:rsidP="00E20624">
            <w:pPr>
              <w:rPr>
                <w:b/>
                <w:bCs/>
                <w:u w:val="single"/>
              </w:rPr>
            </w:pPr>
            <w:r w:rsidRPr="00E20624">
              <w:rPr>
                <w:b/>
                <w:bCs/>
                <w:u w:val="single"/>
              </w:rPr>
              <w:t>Please view my CV on desktop or laptop for a better viewing, thank you.</w:t>
            </w:r>
          </w:p>
          <w:p w14:paraId="67F3593D" w14:textId="376FEAE7" w:rsidR="00E20624" w:rsidRPr="00E20624" w:rsidRDefault="00E20624" w:rsidP="00E2062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DB366ED" w14:textId="77777777" w:rsidR="00605A5B" w:rsidRDefault="00605A5B"/>
        </w:tc>
      </w:tr>
      <w:tr w:rsidR="00826B69" w14:paraId="119B10DD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E11BECA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9D13089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93FDA01" w14:textId="77777777" w:rsidR="00F4501B" w:rsidRDefault="00F4501B"/>
        </w:tc>
      </w:tr>
      <w:tr w:rsidR="00605A5B" w14:paraId="6F6276C1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04E2A01E" w14:textId="77777777" w:rsidR="00605A5B" w:rsidRPr="00605A5B" w:rsidRDefault="00B77B09" w:rsidP="001B744B">
            <w:pPr>
              <w:pStyle w:val="TextLeft"/>
            </w:pPr>
            <w:sdt>
              <w:sdtPr>
                <w:id w:val="1604447469"/>
                <w:placeholder>
                  <w:docPart w:val="CFEE398AB8674E50BBEF9E2472B2F85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10F01">
                  <w:rPr>
                    <w:rStyle w:val="Heading1Char"/>
                  </w:rPr>
                  <w:t>Contact</w:t>
                </w:r>
              </w:sdtContent>
            </w:sdt>
          </w:p>
          <w:p w14:paraId="05254A5C" w14:textId="75BFD879" w:rsidR="00C1095A" w:rsidRDefault="00210A1A" w:rsidP="001B744B">
            <w:pPr>
              <w:pStyle w:val="TextLeft"/>
            </w:pPr>
            <w:r>
              <w:t>14 Oak Road Pelsall</w:t>
            </w:r>
          </w:p>
          <w:p w14:paraId="02A26C64" w14:textId="51B0C4C5" w:rsidR="00C1095A" w:rsidRDefault="00210A1A" w:rsidP="001B744B">
            <w:pPr>
              <w:pStyle w:val="TextLeft"/>
            </w:pPr>
            <w:r>
              <w:t>Walsall West Midlands</w:t>
            </w:r>
          </w:p>
          <w:p w14:paraId="2C24D7F3" w14:textId="721362A6" w:rsidR="00C1095A" w:rsidRDefault="00210A1A" w:rsidP="001B744B">
            <w:pPr>
              <w:pStyle w:val="TextLeft"/>
            </w:pPr>
            <w:r>
              <w:t>07368855991</w:t>
            </w:r>
          </w:p>
          <w:p w14:paraId="1C7D51C9" w14:textId="030E4158" w:rsidR="001B744B" w:rsidRPr="001B744B" w:rsidRDefault="00210A1A" w:rsidP="001B744B">
            <w:pPr>
              <w:pStyle w:val="TextLeft"/>
            </w:pPr>
            <w:r>
              <w:t>Kingachievements@outlook.com</w:t>
            </w:r>
          </w:p>
          <w:p w14:paraId="0EB74199" w14:textId="045F6BAD" w:rsidR="00605A5B" w:rsidRDefault="00B1739F" w:rsidP="006A15BD">
            <w:pPr>
              <w:pStyle w:val="TextLeft"/>
              <w:jc w:val="left"/>
            </w:pPr>
            <w:r>
              <w:t>CVWebsite</w:t>
            </w:r>
            <w:hyperlink r:id="rId10" w:history="1"/>
            <w:hyperlink r:id="rId11" w:history="1">
              <w:r w:rsidR="00B53BE4" w:rsidRPr="00B53BE4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 w:themeFill="background1"/>
                </w:rPr>
                <w:t>https://kingskor.github.io/WEBSITECVJA/</w:t>
              </w:r>
            </w:hyperlink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75C3930" w14:textId="77777777" w:rsidR="00605A5B" w:rsidRDefault="00D365FA" w:rsidP="00E10F01">
            <w:pPr>
              <w:pStyle w:val="Heading2"/>
              <w:spacing w:before="0"/>
            </w:pPr>
            <w:r>
              <w:t>Profile</w:t>
            </w:r>
          </w:p>
          <w:p w14:paraId="180ABF88" w14:textId="4417BF5D" w:rsidR="006B7CFF" w:rsidRPr="006B7CFF" w:rsidRDefault="00E73345" w:rsidP="00502951">
            <w:pPr>
              <w:pStyle w:val="TextRight"/>
            </w:pPr>
            <w:r>
              <w:t>Hi,</w:t>
            </w:r>
            <w:r w:rsidR="00210A1A">
              <w:t xml:space="preserve"> my name is Jake Athersmith I am hoping to find a fully remote web developer role</w:t>
            </w:r>
            <w:r w:rsidR="00BD5787">
              <w:t>, I am also hoping to learn REACT, VUE.JS and ANGUALR</w:t>
            </w:r>
            <w:r w:rsidR="00210A1A">
              <w:t xml:space="preserve">. The skills I know can be seen on the left. I also have examples of my work below. I have a link to the CV website I have coded from scratch using Microsoft Visual Studio. </w:t>
            </w:r>
            <w:r>
              <w:t xml:space="preserve">I am a good time keeper and I am very passionate about technology and the web. </w:t>
            </w:r>
            <w:r w:rsidR="00C77C3D">
              <w:t>I have a high end desktop PC and a very fast internet connection. In my spare time I am learning C++ and Unreal Engine 4.</w:t>
            </w:r>
            <w:r w:rsidR="00E0572C">
              <w:t>I do have GCSE’s but my college grades are more up to date and better grades.</w:t>
            </w:r>
          </w:p>
        </w:tc>
      </w:tr>
      <w:tr w:rsidR="00E10F01" w14:paraId="7460D605" w14:textId="77777777" w:rsidTr="00844E8E">
        <w:trPr>
          <w:trHeight w:val="4523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F72CCB7" w14:textId="0E9E56E6" w:rsidR="00E10F01" w:rsidRDefault="00844E8E" w:rsidP="00844E8E">
            <w:pPr>
              <w:pStyle w:val="Heading1"/>
              <w:jc w:val="left"/>
            </w:pPr>
            <w:r>
              <w:t xml:space="preserve">                          </w:t>
            </w:r>
            <w:r w:rsidR="00367417">
              <w:t xml:space="preserve">                      </w:t>
            </w:r>
            <w:sdt>
              <w:sdtPr>
                <w:id w:val="1203374935"/>
                <w:placeholder>
                  <w:docPart w:val="F1B7A8807A0B449E92DE76B8D2CF56B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E10F01" w:rsidRPr="000E1D44">
                  <w:t>Key Skills</w:t>
                </w:r>
              </w:sdtContent>
            </w:sdt>
          </w:p>
          <w:p w14:paraId="62245308" w14:textId="08246C7F" w:rsidR="00E10F01" w:rsidRDefault="00210A1A" w:rsidP="00E10F01">
            <w:pPr>
              <w:pStyle w:val="TextLeft"/>
            </w:pPr>
            <w:r>
              <w:t>HTML</w:t>
            </w:r>
          </w:p>
          <w:p w14:paraId="26924FD8" w14:textId="0A9D171F" w:rsidR="00E10F01" w:rsidRDefault="00210A1A" w:rsidP="00E10F01">
            <w:pPr>
              <w:pStyle w:val="TextLeft"/>
            </w:pPr>
            <w:r>
              <w:t>CSS</w:t>
            </w:r>
          </w:p>
          <w:p w14:paraId="560DE78F" w14:textId="7D68A7C7" w:rsidR="00E10F01" w:rsidRDefault="00210A1A" w:rsidP="00E10F01">
            <w:pPr>
              <w:pStyle w:val="TextLeft"/>
            </w:pPr>
            <w:r>
              <w:t>JAVASCRIPT VANILLA</w:t>
            </w:r>
          </w:p>
          <w:p w14:paraId="6B718ECF" w14:textId="55FB7077" w:rsidR="00210A1A" w:rsidRDefault="00210A1A" w:rsidP="00E10F01">
            <w:pPr>
              <w:pStyle w:val="TextLeft"/>
            </w:pPr>
            <w:r>
              <w:t>SOME PHP</w:t>
            </w:r>
          </w:p>
          <w:p w14:paraId="6E794DD6" w14:textId="1523CC0D" w:rsidR="00E10F01" w:rsidRDefault="00210A1A" w:rsidP="00E10F01">
            <w:pPr>
              <w:pStyle w:val="TextLeft"/>
            </w:pPr>
            <w:r>
              <w:t>MYSQL</w:t>
            </w:r>
          </w:p>
          <w:p w14:paraId="19C4735A" w14:textId="77777777" w:rsidR="00210A1A" w:rsidRDefault="00210A1A" w:rsidP="0016696C">
            <w:pPr>
              <w:pStyle w:val="TextLeft"/>
            </w:pPr>
            <w:r>
              <w:t>MARIADB</w:t>
            </w:r>
          </w:p>
          <w:p w14:paraId="4536C9BB" w14:textId="77777777" w:rsidR="00210A1A" w:rsidRDefault="00210A1A" w:rsidP="0016696C">
            <w:pPr>
              <w:pStyle w:val="TextLeft"/>
            </w:pPr>
            <w:r>
              <w:t>JQUERY</w:t>
            </w:r>
          </w:p>
          <w:p w14:paraId="163131DF" w14:textId="77777777" w:rsidR="00210A1A" w:rsidRDefault="00210A1A" w:rsidP="0016696C">
            <w:pPr>
              <w:pStyle w:val="TextLeft"/>
            </w:pPr>
            <w:r>
              <w:t>BOOTSTRAP</w:t>
            </w:r>
          </w:p>
          <w:p w14:paraId="4F45A2BB" w14:textId="77777777" w:rsidR="00210A1A" w:rsidRDefault="00210A1A" w:rsidP="0016696C">
            <w:pPr>
              <w:pStyle w:val="TextLeft"/>
            </w:pPr>
            <w:r>
              <w:t>W3.CSS</w:t>
            </w:r>
          </w:p>
          <w:p w14:paraId="23CC4380" w14:textId="77777777" w:rsidR="00210A1A" w:rsidRDefault="00210A1A" w:rsidP="0016696C">
            <w:pPr>
              <w:pStyle w:val="TextLeft"/>
            </w:pPr>
            <w:r>
              <w:t>RESPONSIVE DESIGN</w:t>
            </w:r>
          </w:p>
          <w:p w14:paraId="7B99FC32" w14:textId="77777777" w:rsidR="00210A1A" w:rsidRDefault="00210A1A" w:rsidP="0016696C">
            <w:pPr>
              <w:pStyle w:val="TextLeft"/>
            </w:pPr>
            <w:r>
              <w:t>MOBILE WEB DEVELOPMENT</w:t>
            </w:r>
          </w:p>
          <w:p w14:paraId="7A7360F8" w14:textId="77777777" w:rsidR="00210A1A" w:rsidRDefault="00210A1A" w:rsidP="0016696C">
            <w:pPr>
              <w:pStyle w:val="TextLeft"/>
            </w:pPr>
            <w:r>
              <w:t xml:space="preserve">CROSS BROWSER </w:t>
            </w:r>
          </w:p>
          <w:p w14:paraId="482BA54F" w14:textId="77777777" w:rsidR="00210A1A" w:rsidRDefault="00210A1A" w:rsidP="0016696C">
            <w:pPr>
              <w:pStyle w:val="TextLeft"/>
            </w:pPr>
            <w:r>
              <w:t>FACEBOOK</w:t>
            </w:r>
          </w:p>
          <w:p w14:paraId="183BA7A2" w14:textId="77777777" w:rsidR="00210A1A" w:rsidRDefault="00210A1A" w:rsidP="00210A1A">
            <w:pPr>
              <w:pStyle w:val="TextLeft"/>
            </w:pPr>
            <w:r>
              <w:t>YOUTUBE</w:t>
            </w:r>
          </w:p>
          <w:p w14:paraId="7F9903DD" w14:textId="77777777" w:rsidR="00210A1A" w:rsidRDefault="00210A1A" w:rsidP="00210A1A">
            <w:pPr>
              <w:pStyle w:val="TextLeft"/>
            </w:pPr>
            <w:r>
              <w:t xml:space="preserve">MICROSOFT OFFICE </w:t>
            </w:r>
          </w:p>
          <w:p w14:paraId="25FDB6D1" w14:textId="77777777" w:rsidR="00210A1A" w:rsidRDefault="00210A1A" w:rsidP="00210A1A">
            <w:pPr>
              <w:pStyle w:val="TextLeft"/>
            </w:pPr>
            <w:r>
              <w:t xml:space="preserve">WINDOWS </w:t>
            </w:r>
          </w:p>
          <w:p w14:paraId="77077B6D" w14:textId="77777777" w:rsidR="00210A1A" w:rsidRDefault="00210A1A" w:rsidP="00210A1A">
            <w:pPr>
              <w:pStyle w:val="TextLeft"/>
            </w:pPr>
            <w:r>
              <w:t xml:space="preserve">MACOS </w:t>
            </w:r>
          </w:p>
          <w:p w14:paraId="386D1C40" w14:textId="77777777" w:rsidR="00210A1A" w:rsidRDefault="00210A1A" w:rsidP="00210A1A">
            <w:pPr>
              <w:pStyle w:val="TextLeft"/>
            </w:pPr>
            <w:r>
              <w:t xml:space="preserve">LINUX </w:t>
            </w:r>
          </w:p>
          <w:p w14:paraId="28EE798F" w14:textId="7B4E1AF1" w:rsidR="00210A1A" w:rsidRDefault="00210A1A" w:rsidP="00210A1A">
            <w:pPr>
              <w:pStyle w:val="TextLeft"/>
            </w:pPr>
            <w:r>
              <w:t>XAMPP</w:t>
            </w:r>
          </w:p>
          <w:p w14:paraId="7E6C8A0E" w14:textId="77777777" w:rsidR="00210A1A" w:rsidRPr="00210A1A" w:rsidRDefault="00210A1A" w:rsidP="00210A1A"/>
          <w:p w14:paraId="608A25E6" w14:textId="77777777" w:rsidR="00E20624" w:rsidRDefault="00E10F01" w:rsidP="00E20624">
            <w:pPr>
              <w:pStyle w:val="TextLeft"/>
            </w:pPr>
            <w:r>
              <w:t xml:space="preserve"> </w:t>
            </w:r>
          </w:p>
          <w:p w14:paraId="2957029E" w14:textId="007F4B7C" w:rsidR="00E10F01" w:rsidRDefault="00367417" w:rsidP="00367417">
            <w:pPr>
              <w:pStyle w:val="TextLeft"/>
              <w:jc w:val="left"/>
            </w:pPr>
            <w:r>
              <w:rPr>
                <w:rStyle w:val="Heading1Char"/>
              </w:rPr>
              <w:lastRenderedPageBreak/>
              <w:t xml:space="preserve">                     </w:t>
            </w:r>
            <w:r w:rsidR="00E10F01" w:rsidRPr="0016696C">
              <w:rPr>
                <w:rStyle w:val="Heading1Char"/>
              </w:rPr>
              <w:t>Activities and Interests</w:t>
            </w:r>
          </w:p>
          <w:p w14:paraId="0A0C29B7" w14:textId="4E11866F" w:rsidR="00E10F01" w:rsidRDefault="00E73345" w:rsidP="00E10F01">
            <w:pPr>
              <w:pStyle w:val="TextLeft"/>
            </w:pPr>
            <w:r>
              <w:t>Coding</w:t>
            </w:r>
          </w:p>
          <w:p w14:paraId="0FA8FB72" w14:textId="222DFCA2" w:rsidR="00E10F01" w:rsidRDefault="00E73345" w:rsidP="00E10F01">
            <w:pPr>
              <w:pStyle w:val="TextLeft"/>
            </w:pPr>
            <w:r>
              <w:t>Software</w:t>
            </w:r>
          </w:p>
          <w:p w14:paraId="60C2ED19" w14:textId="363C481A" w:rsidR="00E10F01" w:rsidRDefault="00E73345" w:rsidP="00E10F01">
            <w:pPr>
              <w:pStyle w:val="TextLeft"/>
            </w:pPr>
            <w:r>
              <w:t>Computers</w:t>
            </w:r>
          </w:p>
          <w:p w14:paraId="310ECA20" w14:textId="141495D2" w:rsidR="00E10F01" w:rsidRDefault="00E73345" w:rsidP="00E10F01">
            <w:pPr>
              <w:pStyle w:val="TextLeft"/>
            </w:pPr>
            <w:r>
              <w:t>Web</w:t>
            </w:r>
          </w:p>
          <w:p w14:paraId="1F6CF2A3" w14:textId="59260CDD" w:rsidR="00E10F01" w:rsidRDefault="00E73345" w:rsidP="00E10F01">
            <w:pPr>
              <w:pStyle w:val="TextLeft"/>
            </w:pPr>
            <w:r>
              <w:t>Gym</w:t>
            </w:r>
          </w:p>
          <w:p w14:paraId="668BC43C" w14:textId="3C494DDF" w:rsidR="00E73345" w:rsidRDefault="00E73345" w:rsidP="00E73345">
            <w:pPr>
              <w:pStyle w:val="TextLeft"/>
            </w:pPr>
            <w:r>
              <w:t>Outdoors</w:t>
            </w:r>
          </w:p>
          <w:p w14:paraId="1AF42411" w14:textId="19DBF63F" w:rsidR="00E73345" w:rsidRDefault="00E73345" w:rsidP="00E73345">
            <w:pPr>
              <w:pStyle w:val="TextLeft"/>
            </w:pPr>
            <w:r>
              <w:t>Mountain Climbing</w:t>
            </w:r>
          </w:p>
          <w:p w14:paraId="231853BB" w14:textId="19396454" w:rsidR="00E73345" w:rsidRDefault="00E73345" w:rsidP="00E73345">
            <w:pPr>
              <w:pStyle w:val="TextLeft"/>
            </w:pPr>
            <w:r>
              <w:t>Cinema</w:t>
            </w:r>
          </w:p>
          <w:p w14:paraId="7750DF35" w14:textId="5368FDE2" w:rsidR="00E73345" w:rsidRDefault="00E73345" w:rsidP="00E73345">
            <w:pPr>
              <w:pStyle w:val="TextLeft"/>
            </w:pPr>
            <w:r>
              <w:t xml:space="preserve">Favourite Show The Walking dead </w:t>
            </w:r>
          </w:p>
          <w:p w14:paraId="5F5C3BBC" w14:textId="3FE1B467" w:rsidR="00E73345" w:rsidRDefault="00E73345" w:rsidP="00E73345">
            <w:pPr>
              <w:pStyle w:val="TextLeft"/>
            </w:pPr>
            <w:r>
              <w:t>SCI-FI</w:t>
            </w:r>
          </w:p>
          <w:p w14:paraId="706C84B8" w14:textId="0CCC4CBF" w:rsidR="00E73345" w:rsidRDefault="00E73345" w:rsidP="00E73345">
            <w:pPr>
              <w:pStyle w:val="TextLeft"/>
            </w:pPr>
            <w:r>
              <w:t>Fiction</w:t>
            </w:r>
          </w:p>
          <w:p w14:paraId="0E2C767E" w14:textId="7FAABAD2" w:rsidR="00E73345" w:rsidRDefault="00E73345" w:rsidP="00E73345">
            <w:pPr>
              <w:pStyle w:val="TextLeft"/>
            </w:pPr>
            <w:r>
              <w:t>Space</w:t>
            </w:r>
          </w:p>
          <w:p w14:paraId="5ACA65C3" w14:textId="2DD662E7" w:rsidR="00E73345" w:rsidRDefault="00E73345" w:rsidP="00E73345">
            <w:pPr>
              <w:pStyle w:val="TextLeft"/>
            </w:pPr>
            <w:r>
              <w:t>Comedy</w:t>
            </w:r>
          </w:p>
          <w:p w14:paraId="21AEC734" w14:textId="5ED9CC0D" w:rsidR="00E73345" w:rsidRDefault="00E73345" w:rsidP="00E73345">
            <w:pPr>
              <w:pStyle w:val="TextLeft"/>
            </w:pPr>
            <w:r>
              <w:t>Action</w:t>
            </w:r>
          </w:p>
          <w:p w14:paraId="491CD5CE" w14:textId="3F2B3C72" w:rsidR="00E73345" w:rsidRDefault="00E73345" w:rsidP="00E73345">
            <w:pPr>
              <w:pStyle w:val="TextLeft"/>
            </w:pPr>
          </w:p>
          <w:p w14:paraId="31A515DB" w14:textId="2E1B7616" w:rsidR="00E10F01" w:rsidRPr="001B744B" w:rsidRDefault="00E10F01" w:rsidP="00E73345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54446B4" w14:textId="76337204" w:rsidR="00E10F01" w:rsidRDefault="00E73345" w:rsidP="00E10F01">
            <w:pPr>
              <w:pStyle w:val="Heading2"/>
            </w:pPr>
            <w:r>
              <w:lastRenderedPageBreak/>
              <w:t xml:space="preserve">Education </w:t>
            </w:r>
          </w:p>
          <w:p w14:paraId="1BB80878" w14:textId="0B0A5F78" w:rsidR="00E73345" w:rsidRDefault="00E73345" w:rsidP="00E73345">
            <w:r>
              <w:t>2016 - 2017</w:t>
            </w:r>
          </w:p>
          <w:p w14:paraId="7D5DA407" w14:textId="506D3089" w:rsidR="00E73345" w:rsidRDefault="00E73345" w:rsidP="00E73345">
            <w:r>
              <w:t>Achieving together course – college</w:t>
            </w:r>
          </w:p>
          <w:p w14:paraId="77D575F7" w14:textId="4BF64ECB" w:rsidR="00E73345" w:rsidRDefault="00E73345" w:rsidP="00E73345">
            <w:r>
              <w:t>Pass.</w:t>
            </w:r>
          </w:p>
          <w:p w14:paraId="4339A9BF" w14:textId="39FD4A6B" w:rsidR="006B7CFF" w:rsidRDefault="00B54CDF" w:rsidP="00B54CDF">
            <w:pPr>
              <w:pStyle w:val="ListParagraph"/>
              <w:numPr>
                <w:ilvl w:val="0"/>
                <w:numId w:val="2"/>
              </w:numPr>
            </w:pPr>
            <w:r>
              <w:t xml:space="preserve">Internet safety for IT </w:t>
            </w:r>
            <w:proofErr w:type="gramStart"/>
            <w:r>
              <w:t>users.</w:t>
            </w:r>
            <w:r w:rsidR="00255739">
              <w:t>-</w:t>
            </w:r>
            <w:proofErr w:type="gramEnd"/>
            <w:r w:rsidR="00255739">
              <w:t xml:space="preserve"> pass</w:t>
            </w:r>
          </w:p>
          <w:p w14:paraId="56C45BF7" w14:textId="393E99EF" w:rsidR="00B54CDF" w:rsidRDefault="00255739" w:rsidP="00B54CDF">
            <w:pPr>
              <w:pStyle w:val="ListParagraph"/>
              <w:numPr>
                <w:ilvl w:val="0"/>
                <w:numId w:val="2"/>
              </w:numPr>
            </w:pPr>
            <w:r>
              <w:t>Presentation Software - pass</w:t>
            </w:r>
          </w:p>
          <w:p w14:paraId="31F9D8AC" w14:textId="42AEBA4E" w:rsidR="00255739" w:rsidRDefault="00255739" w:rsidP="00B54CDF">
            <w:pPr>
              <w:pStyle w:val="ListParagraph"/>
              <w:numPr>
                <w:ilvl w:val="0"/>
                <w:numId w:val="2"/>
              </w:numPr>
            </w:pPr>
            <w:r>
              <w:t>Audio Software - pass</w:t>
            </w:r>
          </w:p>
          <w:p w14:paraId="28D60779" w14:textId="7487EA10" w:rsidR="00255739" w:rsidRDefault="00255739" w:rsidP="00B54CDF">
            <w:pPr>
              <w:pStyle w:val="ListParagraph"/>
              <w:numPr>
                <w:ilvl w:val="0"/>
                <w:numId w:val="2"/>
              </w:numPr>
            </w:pPr>
            <w:r>
              <w:t>Using Email – pass</w:t>
            </w:r>
          </w:p>
          <w:p w14:paraId="4CD544BA" w14:textId="4509D375" w:rsidR="00255739" w:rsidRDefault="00255739" w:rsidP="00255739">
            <w:pPr>
              <w:pStyle w:val="ListParagraph"/>
              <w:numPr>
                <w:ilvl w:val="0"/>
                <w:numId w:val="2"/>
              </w:numPr>
            </w:pPr>
            <w:r>
              <w:t>Using The Internet - pass</w:t>
            </w:r>
          </w:p>
          <w:p w14:paraId="627F646F" w14:textId="77777777" w:rsidR="00BC0609" w:rsidRDefault="00BC0609" w:rsidP="00E73345"/>
          <w:p w14:paraId="3F1E4B6C" w14:textId="2E070841" w:rsidR="00575816" w:rsidRDefault="00575816" w:rsidP="00575816"/>
          <w:p w14:paraId="5ED46800" w14:textId="77777777" w:rsidR="00575816" w:rsidRDefault="00575816" w:rsidP="00575816">
            <w:r>
              <w:t>2017 – 2018</w:t>
            </w:r>
          </w:p>
          <w:p w14:paraId="15A69F4B" w14:textId="77777777" w:rsidR="00575816" w:rsidRDefault="00575816" w:rsidP="00575816">
            <w:r>
              <w:t xml:space="preserve">ICT Level 1 – College </w:t>
            </w:r>
          </w:p>
          <w:p w14:paraId="3439CB2D" w14:textId="77777777" w:rsidR="00575816" w:rsidRDefault="00575816" w:rsidP="00575816">
            <w:r>
              <w:t xml:space="preserve">Pass. </w:t>
            </w:r>
          </w:p>
          <w:p w14:paraId="28344967" w14:textId="77777777" w:rsidR="00575816" w:rsidRDefault="00575816" w:rsidP="00575816">
            <w:pPr>
              <w:pStyle w:val="ListParagraph"/>
              <w:numPr>
                <w:ilvl w:val="0"/>
                <w:numId w:val="4"/>
              </w:numPr>
            </w:pPr>
            <w:r>
              <w:t>ICT Fundamentals - pass</w:t>
            </w:r>
          </w:p>
          <w:p w14:paraId="78F0B5E7" w14:textId="77777777" w:rsidR="00575816" w:rsidRDefault="00575816" w:rsidP="00575816">
            <w:pPr>
              <w:pStyle w:val="ListParagraph"/>
              <w:numPr>
                <w:ilvl w:val="0"/>
                <w:numId w:val="4"/>
              </w:numPr>
            </w:pPr>
            <w:r>
              <w:t>ICT Communication Fundamentals - pass</w:t>
            </w:r>
          </w:p>
          <w:p w14:paraId="457F55AE" w14:textId="77777777" w:rsidR="00575816" w:rsidRDefault="00575816" w:rsidP="00575816">
            <w:pPr>
              <w:pStyle w:val="ListParagraph"/>
              <w:numPr>
                <w:ilvl w:val="0"/>
                <w:numId w:val="4"/>
              </w:numPr>
            </w:pPr>
            <w:r>
              <w:t>Imaging Software Photoshop - pass</w:t>
            </w:r>
          </w:p>
          <w:p w14:paraId="4106CA4E" w14:textId="3B855151" w:rsidR="00575816" w:rsidRDefault="00575816" w:rsidP="00575816">
            <w:pPr>
              <w:pStyle w:val="ListParagraph"/>
              <w:numPr>
                <w:ilvl w:val="0"/>
                <w:numId w:val="4"/>
              </w:numPr>
            </w:pPr>
            <w:r>
              <w:t xml:space="preserve">Servers And Networking </w:t>
            </w:r>
            <w:r>
              <w:t>–</w:t>
            </w:r>
            <w:r>
              <w:t xml:space="preserve"> pass</w:t>
            </w:r>
          </w:p>
          <w:p w14:paraId="45D731B8" w14:textId="57766682" w:rsidR="00575816" w:rsidRDefault="00575816" w:rsidP="00575816">
            <w:pPr>
              <w:pStyle w:val="ListParagraph"/>
              <w:numPr>
                <w:ilvl w:val="0"/>
                <w:numId w:val="4"/>
              </w:numPr>
            </w:pPr>
            <w:r>
              <w:t>Virus software - Pass</w:t>
            </w:r>
          </w:p>
          <w:p w14:paraId="08404142" w14:textId="3818BFB7" w:rsidR="00575816" w:rsidRDefault="00575816" w:rsidP="00575816">
            <w:r>
              <w:t xml:space="preserve"> </w:t>
            </w:r>
          </w:p>
          <w:p w14:paraId="0B93E3ED" w14:textId="77777777" w:rsidR="00575816" w:rsidRDefault="00575816" w:rsidP="00E73345"/>
          <w:p w14:paraId="44434912" w14:textId="77777777" w:rsidR="00575816" w:rsidRDefault="00575816" w:rsidP="00E73345"/>
          <w:p w14:paraId="78D883B6" w14:textId="77777777" w:rsidR="00575816" w:rsidRDefault="00575816" w:rsidP="00E73345"/>
          <w:p w14:paraId="6B4FFF0C" w14:textId="77777777" w:rsidR="00575816" w:rsidRDefault="00575816" w:rsidP="00E73345"/>
          <w:p w14:paraId="3416B45C" w14:textId="2541E08B" w:rsidR="00255739" w:rsidRDefault="00255739" w:rsidP="00E73345">
            <w:r>
              <w:lastRenderedPageBreak/>
              <w:t>2018 – 2019</w:t>
            </w:r>
          </w:p>
          <w:p w14:paraId="193CC233" w14:textId="6AF0D48A" w:rsidR="00E73345" w:rsidRDefault="00E73345" w:rsidP="00E73345">
            <w:r>
              <w:t xml:space="preserve">ICT Level 2 – College </w:t>
            </w:r>
          </w:p>
          <w:p w14:paraId="0C47DCEC" w14:textId="65815B24" w:rsidR="00E73345" w:rsidRDefault="00E73345" w:rsidP="00E73345">
            <w:r>
              <w:t>Pass</w:t>
            </w:r>
            <w:r w:rsidR="006B7CFF">
              <w:t>.</w:t>
            </w:r>
          </w:p>
          <w:p w14:paraId="2E926E83" w14:textId="2582D98A" w:rsidR="006B7CFF" w:rsidRDefault="00255739" w:rsidP="00255739">
            <w:pPr>
              <w:pStyle w:val="ListParagraph"/>
              <w:numPr>
                <w:ilvl w:val="0"/>
                <w:numId w:val="5"/>
              </w:numPr>
            </w:pPr>
            <w:r>
              <w:t>Design Software</w:t>
            </w:r>
            <w:r w:rsidR="00153FE1">
              <w:t xml:space="preserve"> - pass</w:t>
            </w:r>
          </w:p>
          <w:p w14:paraId="1241F4C3" w14:textId="318A2F66" w:rsidR="00255739" w:rsidRDefault="00255739" w:rsidP="00255739">
            <w:pPr>
              <w:pStyle w:val="ListParagraph"/>
              <w:numPr>
                <w:ilvl w:val="0"/>
                <w:numId w:val="5"/>
              </w:numPr>
            </w:pPr>
            <w:r>
              <w:t>Word Processing Software</w:t>
            </w:r>
            <w:r w:rsidR="00153FE1">
              <w:t xml:space="preserve"> - pass</w:t>
            </w:r>
          </w:p>
          <w:p w14:paraId="1DCCCC9F" w14:textId="168F916E" w:rsidR="00255739" w:rsidRDefault="00255739" w:rsidP="00255739">
            <w:pPr>
              <w:pStyle w:val="ListParagraph"/>
              <w:numPr>
                <w:ilvl w:val="0"/>
                <w:numId w:val="5"/>
              </w:numPr>
            </w:pPr>
            <w:r>
              <w:t>Excel Spreadsheet Software</w:t>
            </w:r>
            <w:r w:rsidR="00153FE1">
              <w:t xml:space="preserve"> - pass</w:t>
            </w:r>
          </w:p>
          <w:p w14:paraId="5CEAB611" w14:textId="4980DC50" w:rsidR="00255739" w:rsidRDefault="00255739" w:rsidP="00255739">
            <w:pPr>
              <w:pStyle w:val="ListParagraph"/>
              <w:numPr>
                <w:ilvl w:val="0"/>
                <w:numId w:val="5"/>
              </w:numPr>
            </w:pPr>
            <w:r>
              <w:t>Power Point Software</w:t>
            </w:r>
            <w:r w:rsidR="00153FE1">
              <w:t xml:space="preserve"> - pass</w:t>
            </w:r>
          </w:p>
          <w:p w14:paraId="0C98B14A" w14:textId="77777777" w:rsidR="00575816" w:rsidRDefault="00575816" w:rsidP="00E73345"/>
          <w:p w14:paraId="3ADE4DB3" w14:textId="320889BC" w:rsidR="00255739" w:rsidRDefault="00255739" w:rsidP="00E73345">
            <w:r>
              <w:t>2019 – 2020</w:t>
            </w:r>
          </w:p>
          <w:p w14:paraId="0D632856" w14:textId="76F8654B" w:rsidR="00E73345" w:rsidRDefault="00E73345" w:rsidP="00E73345">
            <w:r>
              <w:t>I</w:t>
            </w:r>
            <w:r w:rsidR="006B7CFF">
              <w:t>CT</w:t>
            </w:r>
            <w:r>
              <w:t xml:space="preserve"> Higher Level 2 </w:t>
            </w:r>
            <w:r w:rsidR="006B7CFF">
              <w:t xml:space="preserve">– College </w:t>
            </w:r>
          </w:p>
          <w:p w14:paraId="49307022" w14:textId="06C9CEC1" w:rsidR="006B7CFF" w:rsidRDefault="006B7CFF" w:rsidP="00E73345">
            <w:r>
              <w:t>Pass.</w:t>
            </w:r>
          </w:p>
          <w:p w14:paraId="2CAC7947" w14:textId="4570B3DC" w:rsidR="00255739" w:rsidRDefault="00255739" w:rsidP="00255739">
            <w:pPr>
              <w:pStyle w:val="ListParagraph"/>
              <w:numPr>
                <w:ilvl w:val="0"/>
                <w:numId w:val="5"/>
              </w:numPr>
            </w:pPr>
            <w:r>
              <w:t>Web Design - pass</w:t>
            </w:r>
          </w:p>
          <w:p w14:paraId="6FB5533C" w14:textId="26E9FA38" w:rsidR="00255739" w:rsidRDefault="00255739" w:rsidP="00255739">
            <w:pPr>
              <w:pStyle w:val="ListParagraph"/>
              <w:numPr>
                <w:ilvl w:val="0"/>
                <w:numId w:val="5"/>
              </w:numPr>
            </w:pPr>
            <w:r>
              <w:t>Web Development - pass</w:t>
            </w:r>
          </w:p>
          <w:p w14:paraId="1A4718B7" w14:textId="1B70CFB4" w:rsidR="00255739" w:rsidRDefault="00255739" w:rsidP="00255739">
            <w:pPr>
              <w:pStyle w:val="ListParagraph"/>
              <w:numPr>
                <w:ilvl w:val="0"/>
                <w:numId w:val="5"/>
              </w:numPr>
            </w:pPr>
            <w:r>
              <w:t>Animation Software - pass</w:t>
            </w:r>
          </w:p>
          <w:p w14:paraId="348BD7F5" w14:textId="1436420C" w:rsidR="00255739" w:rsidRDefault="00255739" w:rsidP="00255739">
            <w:pPr>
              <w:pStyle w:val="ListParagraph"/>
              <w:numPr>
                <w:ilvl w:val="0"/>
                <w:numId w:val="5"/>
              </w:numPr>
            </w:pPr>
            <w:r>
              <w:t>Improving Productivity Using IT - pass</w:t>
            </w:r>
          </w:p>
          <w:p w14:paraId="6636D191" w14:textId="71374202" w:rsidR="00255739" w:rsidRDefault="00255739" w:rsidP="00255739">
            <w:pPr>
              <w:pStyle w:val="ListParagraph"/>
              <w:numPr>
                <w:ilvl w:val="0"/>
                <w:numId w:val="5"/>
              </w:numPr>
            </w:pPr>
            <w:r>
              <w:t>Comptia - pass</w:t>
            </w:r>
          </w:p>
          <w:p w14:paraId="320378F1" w14:textId="0AA5AFB6" w:rsidR="00255739" w:rsidRDefault="00255739" w:rsidP="00255739">
            <w:pPr>
              <w:pStyle w:val="ListParagraph"/>
              <w:numPr>
                <w:ilvl w:val="0"/>
                <w:numId w:val="5"/>
              </w:numPr>
            </w:pPr>
            <w:r>
              <w:t xml:space="preserve">Computer Hardware And Software </w:t>
            </w:r>
            <w:r w:rsidR="00D86A8C">
              <w:t>–</w:t>
            </w:r>
            <w:r>
              <w:t xml:space="preserve"> pass</w:t>
            </w:r>
          </w:p>
          <w:p w14:paraId="3C973C20" w14:textId="5684FAB3" w:rsidR="00D86A8C" w:rsidRDefault="00D86A8C" w:rsidP="00D86A8C"/>
          <w:p w14:paraId="0693EFCE" w14:textId="77777777" w:rsidR="008E680D" w:rsidRDefault="008E680D" w:rsidP="00D86A8C"/>
          <w:p w14:paraId="469289BB" w14:textId="10ED9C5A" w:rsidR="00D86A8C" w:rsidRDefault="00D86A8C" w:rsidP="00D86A8C">
            <w:r>
              <w:t>High School Grades</w:t>
            </w:r>
          </w:p>
          <w:p w14:paraId="3E151E1A" w14:textId="4AA88CFF" w:rsidR="00D86A8C" w:rsidRDefault="00D86A8C" w:rsidP="00D86A8C">
            <w:r>
              <w:t>English: E</w:t>
            </w:r>
          </w:p>
          <w:p w14:paraId="3F35F3F8" w14:textId="5CBE14F0" w:rsidR="00D86A8C" w:rsidRDefault="00D86A8C" w:rsidP="00D86A8C">
            <w:r>
              <w:t>Maths – E</w:t>
            </w:r>
          </w:p>
          <w:p w14:paraId="1FFDCA3C" w14:textId="2BE079C7" w:rsidR="00D86A8C" w:rsidRDefault="00D86A8C" w:rsidP="00D86A8C">
            <w:r>
              <w:t>Geography – G</w:t>
            </w:r>
          </w:p>
          <w:p w14:paraId="24D3AB73" w14:textId="32472983" w:rsidR="00D86A8C" w:rsidRDefault="00D86A8C" w:rsidP="00D86A8C">
            <w:r>
              <w:t>ICT – E</w:t>
            </w:r>
          </w:p>
          <w:p w14:paraId="72688610" w14:textId="04102258" w:rsidR="00D86A8C" w:rsidRDefault="00D86A8C" w:rsidP="00D86A8C">
            <w:r>
              <w:t>Science – pass</w:t>
            </w:r>
          </w:p>
          <w:p w14:paraId="4CD04B1C" w14:textId="601DD74D" w:rsidR="00D86A8C" w:rsidRDefault="00D86A8C" w:rsidP="00D86A8C">
            <w:r>
              <w:t>Business - Pass</w:t>
            </w:r>
          </w:p>
          <w:p w14:paraId="070D84CE" w14:textId="7F329F97" w:rsidR="00255739" w:rsidRDefault="00255739" w:rsidP="00E73345"/>
          <w:p w14:paraId="6FDAD82A" w14:textId="61C520F2" w:rsidR="006B7CFF" w:rsidRDefault="00A97273" w:rsidP="00E73345">
            <w:r>
              <w:t xml:space="preserve">As another example I will be making my own web hosting reseller business on the side using </w:t>
            </w:r>
            <w:r w:rsidR="00113F4F">
              <w:t>WordPress</w:t>
            </w:r>
            <w:r>
              <w:t xml:space="preserve">, </w:t>
            </w:r>
            <w:r w:rsidR="00113F4F">
              <w:t>HTML, CSS</w:t>
            </w:r>
            <w:r w:rsidR="004A4EFD">
              <w:t xml:space="preserve">, Responsive design and JAVASCRIPT. It will feature packages at a very low price with fast features and great support. The website will have its own domain and payment processing. </w:t>
            </w:r>
          </w:p>
          <w:p w14:paraId="78C489E4" w14:textId="26EADB5A" w:rsidR="00E36F67" w:rsidRDefault="00E36F67" w:rsidP="00E73345"/>
          <w:p w14:paraId="1AEDD859" w14:textId="7171FEAC" w:rsidR="00E36F67" w:rsidRDefault="00E36F67" w:rsidP="00E73345">
            <w:r>
              <w:t>I did make a website at college using HTML/CSS/</w:t>
            </w:r>
            <w:r w:rsidR="00113F4F">
              <w:t>JAVASCRIPT,</w:t>
            </w:r>
            <w:r>
              <w:t xml:space="preserve"> but it never went live due to it being course work. We couldn’t take pictures or screenshots.</w:t>
            </w:r>
          </w:p>
          <w:p w14:paraId="3D43FADB" w14:textId="73FB6C76" w:rsidR="00D52FB9" w:rsidRDefault="00D52FB9" w:rsidP="00E73345"/>
          <w:p w14:paraId="3C76959E" w14:textId="015BEC79" w:rsidR="00E10F01" w:rsidRPr="00EE2BDB" w:rsidRDefault="00D52FB9" w:rsidP="0017333F">
            <w:r>
              <w:t>On my personal projects I will be scribbling out the logos of them so they can</w:t>
            </w:r>
            <w:r w:rsidR="00367417">
              <w:t>’</w:t>
            </w:r>
            <w:r>
              <w:t>t be copied as seen below.</w:t>
            </w:r>
          </w:p>
          <w:p w14:paraId="6063EBFB" w14:textId="5B0FB972" w:rsidR="00E10F01" w:rsidRPr="00844E8E" w:rsidRDefault="00E10F01" w:rsidP="00EE2BDB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16696C" w14:paraId="26EAC194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1FF75DA" w14:textId="0D884B7B" w:rsidR="00E73345" w:rsidRPr="00E73345" w:rsidRDefault="00E73345" w:rsidP="00E73345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05905BD" w14:textId="61FCD6EA" w:rsidR="0016696C" w:rsidRDefault="006B7CFF" w:rsidP="0016696C">
            <w:pPr>
              <w:pStyle w:val="Heading2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szCs w:val="22"/>
              </w:rPr>
              <w:t>Projects</w:t>
            </w:r>
            <w:r w:rsidR="00E73345">
              <w:rPr>
                <w:szCs w:val="22"/>
              </w:rPr>
              <w:t xml:space="preserve"> and examples of work</w:t>
            </w:r>
          </w:p>
          <w:p w14:paraId="356CE08F" w14:textId="0B4D8C81" w:rsidR="0016696C" w:rsidRDefault="0016696C" w:rsidP="00826B69">
            <w:pPr>
              <w:pStyle w:val="SmallText"/>
              <w:rPr>
                <w:rStyle w:val="Emphasis"/>
                <w:i w:val="0"/>
                <w:iCs/>
                <w:color w:val="404040" w:themeColor="text1" w:themeTint="BF"/>
              </w:rPr>
            </w:pPr>
          </w:p>
          <w:p w14:paraId="07D68702" w14:textId="4F335AF9" w:rsidR="00153FE1" w:rsidRDefault="00153FE1" w:rsidP="00153FE1">
            <w:r>
              <w:t>Currently I am working on a job post site as a personal project, the layout is finished I am still getting it connected to a MYSQL database so users can make an account and upload files. It will also use HTML/CSS/PHP/MYSQL and JAVASCRIPT. It will be uploaded to the web very soon. It will be responsive for mobile users aswell.</w:t>
            </w:r>
            <w:r w:rsidR="00F62BC1">
              <w:t xml:space="preserve"> I am currently using XAMPP as a local web server.</w:t>
            </w:r>
          </w:p>
          <w:p w14:paraId="1F363813" w14:textId="13BF3C85" w:rsidR="00153FE1" w:rsidRDefault="00153FE1" w:rsidP="00153FE1"/>
          <w:p w14:paraId="0FF48918" w14:textId="5F76BA90" w:rsidR="00153FE1" w:rsidRDefault="00153FE1" w:rsidP="00153FE1"/>
          <w:p w14:paraId="2352727E" w14:textId="7B69A901" w:rsidR="00153FE1" w:rsidRDefault="00153FE1" w:rsidP="00153FE1"/>
          <w:p w14:paraId="6A8980CF" w14:textId="274DAEFA" w:rsidR="00153FE1" w:rsidRDefault="000B1C83" w:rsidP="00153FE1">
            <w:r>
              <w:t xml:space="preserve">My CV Website I have coded from scratch </w:t>
            </w:r>
            <w:hyperlink w:history="1"/>
          </w:p>
          <w:p w14:paraId="6A3E854F" w14:textId="7303A716" w:rsidR="00B53BE4" w:rsidRDefault="00B53BE4" w:rsidP="00153FE1">
            <w:r>
              <w:t>CV</w:t>
            </w:r>
            <w:r>
              <w:t xml:space="preserve"> </w:t>
            </w:r>
            <w:r>
              <w:t>Website</w:t>
            </w:r>
            <w:r>
              <w:t xml:space="preserve"> </w:t>
            </w:r>
            <w:hyperlink w:history="1"/>
            <w:hyperlink r:id="rId12" w:history="1">
              <w:r w:rsidRPr="00B53BE4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 w:themeFill="background1"/>
                </w:rPr>
                <w:t>https://kingskor.github.io/WEBSITECVJA/</w:t>
              </w:r>
            </w:hyperlink>
          </w:p>
          <w:p w14:paraId="27120E5C" w14:textId="7F4B8F0E" w:rsidR="00153FE1" w:rsidRDefault="00153FE1" w:rsidP="00153FE1"/>
          <w:p w14:paraId="55FE501F" w14:textId="365A7E47" w:rsidR="00153FE1" w:rsidRDefault="00153FE1" w:rsidP="00153FE1"/>
          <w:p w14:paraId="01640EB4" w14:textId="678F31AB" w:rsidR="00153FE1" w:rsidRDefault="00D112E3" w:rsidP="00153FE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D311AF2" wp14:editId="2A74B4E3">
                  <wp:simplePos x="0" y="0"/>
                  <wp:positionH relativeFrom="column">
                    <wp:posOffset>-76679</wp:posOffset>
                  </wp:positionH>
                  <wp:positionV relativeFrom="paragraph">
                    <wp:posOffset>160799</wp:posOffset>
                  </wp:positionV>
                  <wp:extent cx="4817038" cy="2947440"/>
                  <wp:effectExtent l="0" t="0" r="3175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038" cy="29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40C218" w14:textId="5965F5FE" w:rsidR="00153FE1" w:rsidRDefault="00153FE1" w:rsidP="00153FE1"/>
          <w:p w14:paraId="50D19C53" w14:textId="59940C16" w:rsidR="00153FE1" w:rsidRDefault="00153FE1" w:rsidP="00153FE1"/>
          <w:p w14:paraId="7F2672B0" w14:textId="5D11955E" w:rsidR="0017333F" w:rsidRDefault="0017333F" w:rsidP="00153FE1"/>
          <w:p w14:paraId="164A1535" w14:textId="74721136" w:rsidR="0017333F" w:rsidRDefault="0017333F" w:rsidP="00153FE1"/>
          <w:p w14:paraId="5F9A895F" w14:textId="018D1D4B" w:rsidR="0017333F" w:rsidRDefault="0017333F" w:rsidP="00153FE1"/>
          <w:p w14:paraId="5A4C2F43" w14:textId="5F69592E" w:rsidR="0017333F" w:rsidRDefault="0017333F" w:rsidP="00153FE1"/>
          <w:p w14:paraId="0D4D768F" w14:textId="6FCA0A5D" w:rsidR="0017333F" w:rsidRDefault="0017333F" w:rsidP="00153FE1"/>
          <w:p w14:paraId="34FC7764" w14:textId="547CF67E" w:rsidR="0017333F" w:rsidRDefault="0017333F" w:rsidP="00153FE1"/>
          <w:p w14:paraId="59091E55" w14:textId="4DDD858F" w:rsidR="0017333F" w:rsidRDefault="0017333F" w:rsidP="00153FE1"/>
          <w:p w14:paraId="4659A141" w14:textId="778C2070" w:rsidR="0017333F" w:rsidRDefault="0017333F" w:rsidP="00153FE1"/>
          <w:p w14:paraId="55C5631F" w14:textId="10786E9C" w:rsidR="0017333F" w:rsidRDefault="0017333F" w:rsidP="00153FE1"/>
          <w:p w14:paraId="7738220C" w14:textId="3F7F1C39" w:rsidR="0017333F" w:rsidRDefault="0017333F" w:rsidP="00153FE1"/>
          <w:p w14:paraId="0A6A85E9" w14:textId="339FEEE6" w:rsidR="0017333F" w:rsidRDefault="0017333F" w:rsidP="00153FE1"/>
          <w:p w14:paraId="199CAA53" w14:textId="2A3EF18B" w:rsidR="0017333F" w:rsidRDefault="0017333F" w:rsidP="00153FE1"/>
          <w:p w14:paraId="4BC52E99" w14:textId="77777777" w:rsidR="0017333F" w:rsidRDefault="0017333F" w:rsidP="00153FE1"/>
          <w:p w14:paraId="4CEC6376" w14:textId="77777777" w:rsidR="00153FE1" w:rsidRDefault="00153FE1" w:rsidP="00153FE1"/>
          <w:p w14:paraId="478738C0" w14:textId="5285E36B" w:rsidR="00153FE1" w:rsidRDefault="00153FE1" w:rsidP="00153FE1"/>
          <w:p w14:paraId="6C5F2D86" w14:textId="0F533137" w:rsidR="00153FE1" w:rsidRDefault="00153FE1" w:rsidP="00153FE1"/>
          <w:p w14:paraId="4D0D09A0" w14:textId="56C430E4" w:rsidR="00153FE1" w:rsidRDefault="00153FE1" w:rsidP="00153FE1"/>
          <w:p w14:paraId="43B479B0" w14:textId="7A720B47" w:rsidR="00153FE1" w:rsidRDefault="00153FE1" w:rsidP="00153FE1"/>
          <w:p w14:paraId="7904ED29" w14:textId="266500D5" w:rsidR="00153FE1" w:rsidRDefault="00153FE1" w:rsidP="00153FE1"/>
          <w:p w14:paraId="3FA58182" w14:textId="34B881C8" w:rsidR="00153FE1" w:rsidRDefault="00153FE1" w:rsidP="00153FE1"/>
          <w:p w14:paraId="286B0111" w14:textId="6DD900C8" w:rsidR="00153FE1" w:rsidRDefault="00153FE1" w:rsidP="00153FE1"/>
          <w:p w14:paraId="332B6665" w14:textId="14C77845" w:rsidR="00153FE1" w:rsidRDefault="00153FE1" w:rsidP="00153FE1"/>
          <w:p w14:paraId="6A65D3FC" w14:textId="4A776406" w:rsidR="00153FE1" w:rsidRDefault="00153FE1" w:rsidP="00153FE1"/>
          <w:p w14:paraId="2754CFCC" w14:textId="46A9A807" w:rsidR="00153FE1" w:rsidRDefault="00153FE1" w:rsidP="00153FE1"/>
          <w:p w14:paraId="58CD1E45" w14:textId="539608E2" w:rsidR="00153FE1" w:rsidRDefault="00153FE1" w:rsidP="00153FE1"/>
          <w:p w14:paraId="70E571CF" w14:textId="2919F16E" w:rsidR="00153FE1" w:rsidRDefault="00153FE1" w:rsidP="00153FE1"/>
          <w:p w14:paraId="5848A3BC" w14:textId="64AD5683" w:rsidR="00153FE1" w:rsidRDefault="00153FE1" w:rsidP="00153FE1"/>
          <w:p w14:paraId="2191F2FB" w14:textId="6E872EE7" w:rsidR="00153FE1" w:rsidRDefault="00153FE1" w:rsidP="00153FE1"/>
          <w:p w14:paraId="1E0CB161" w14:textId="1D76D9B4" w:rsidR="00153FE1" w:rsidRDefault="00153FE1" w:rsidP="00153FE1"/>
          <w:p w14:paraId="061FF191" w14:textId="680DBABA" w:rsidR="00153FE1" w:rsidRDefault="00B53BE4" w:rsidP="00153FE1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7DBD056" wp14:editId="15BE2FFA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-515</wp:posOffset>
                  </wp:positionV>
                  <wp:extent cx="4421337" cy="2778560"/>
                  <wp:effectExtent l="0" t="0" r="0" b="317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1337" cy="27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177FC0" w14:textId="2A2EFF88" w:rsidR="00153FE1" w:rsidRDefault="00153FE1" w:rsidP="00153FE1"/>
          <w:p w14:paraId="5BEC62B2" w14:textId="3436E91D" w:rsidR="00153FE1" w:rsidRDefault="00153FE1" w:rsidP="00153FE1"/>
          <w:p w14:paraId="2A0FCFF6" w14:textId="4895B577" w:rsidR="00153FE1" w:rsidRDefault="00153FE1" w:rsidP="00153FE1"/>
          <w:p w14:paraId="7E90DBAF" w14:textId="04A75D7D" w:rsidR="00153FE1" w:rsidRDefault="00153FE1" w:rsidP="00153FE1"/>
          <w:p w14:paraId="00B01307" w14:textId="23C016D5" w:rsidR="00153FE1" w:rsidRDefault="00153FE1" w:rsidP="00153FE1"/>
          <w:p w14:paraId="2EA71E6E" w14:textId="3D52DC68" w:rsidR="00153FE1" w:rsidRDefault="00153FE1" w:rsidP="00153FE1"/>
          <w:p w14:paraId="333E3F9D" w14:textId="24C42F13" w:rsidR="00153FE1" w:rsidRDefault="00153FE1" w:rsidP="00153FE1"/>
          <w:p w14:paraId="0B58E478" w14:textId="026C14B1" w:rsidR="00153FE1" w:rsidRDefault="00153FE1" w:rsidP="00153FE1"/>
          <w:p w14:paraId="299B8C36" w14:textId="66518264" w:rsidR="00153FE1" w:rsidRDefault="00153FE1" w:rsidP="00153FE1"/>
          <w:p w14:paraId="004AF238" w14:textId="45AA19A5" w:rsidR="00153FE1" w:rsidRDefault="00153FE1" w:rsidP="00153FE1"/>
          <w:p w14:paraId="2F6E7639" w14:textId="1DF25704" w:rsidR="00153FE1" w:rsidRDefault="00153FE1" w:rsidP="00153FE1"/>
          <w:p w14:paraId="73D143F1" w14:textId="327FB466" w:rsidR="00153FE1" w:rsidRDefault="00153FE1" w:rsidP="00153FE1"/>
          <w:p w14:paraId="30282C77" w14:textId="7333D7B1" w:rsidR="00153FE1" w:rsidRDefault="00153FE1" w:rsidP="00153FE1"/>
          <w:p w14:paraId="4F1604A2" w14:textId="45A26917" w:rsidR="00153FE1" w:rsidRDefault="00153FE1" w:rsidP="00153FE1"/>
          <w:p w14:paraId="509B30B8" w14:textId="16F33D31" w:rsidR="00153FE1" w:rsidRDefault="00153FE1" w:rsidP="00153FE1"/>
          <w:p w14:paraId="28D8ACB3" w14:textId="2D9CC387" w:rsidR="00153FE1" w:rsidRDefault="00153FE1" w:rsidP="00153FE1"/>
          <w:p w14:paraId="3735359A" w14:textId="7992048B" w:rsidR="00153FE1" w:rsidRDefault="00153FE1" w:rsidP="00153FE1"/>
          <w:p w14:paraId="746B136F" w14:textId="39684385" w:rsidR="00153FE1" w:rsidRDefault="00153FE1" w:rsidP="00153FE1"/>
          <w:p w14:paraId="7DEFC771" w14:textId="29C87C1F" w:rsidR="00153FE1" w:rsidRDefault="00382F72" w:rsidP="00153FE1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441F06C" wp14:editId="37668EBB">
                  <wp:simplePos x="0" y="0"/>
                  <wp:positionH relativeFrom="column">
                    <wp:posOffset>-75302</wp:posOffset>
                  </wp:positionH>
                  <wp:positionV relativeFrom="paragraph">
                    <wp:posOffset>51471</wp:posOffset>
                  </wp:positionV>
                  <wp:extent cx="4953635" cy="2380952"/>
                  <wp:effectExtent l="0" t="0" r="0" b="63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635" cy="238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2EDD80" w14:textId="261C57E8" w:rsidR="00153FE1" w:rsidRDefault="00153FE1" w:rsidP="00153FE1"/>
          <w:p w14:paraId="39F2DE86" w14:textId="7D06DC29" w:rsidR="00153FE1" w:rsidRDefault="00153FE1" w:rsidP="00153FE1"/>
          <w:p w14:paraId="45EDE76C" w14:textId="31E9BDA9" w:rsidR="00153FE1" w:rsidRDefault="00153FE1" w:rsidP="00153FE1"/>
          <w:p w14:paraId="2AB432A4" w14:textId="06FCC2C4" w:rsidR="00153FE1" w:rsidRDefault="00153FE1" w:rsidP="00153FE1"/>
          <w:p w14:paraId="630C83C4" w14:textId="6AB61CFB" w:rsidR="00153FE1" w:rsidRDefault="00153FE1" w:rsidP="00153FE1"/>
          <w:p w14:paraId="01055264" w14:textId="26AE58D8" w:rsidR="00153FE1" w:rsidRDefault="00153FE1" w:rsidP="00153FE1"/>
          <w:p w14:paraId="7764B718" w14:textId="0896A787" w:rsidR="00153FE1" w:rsidRDefault="00153FE1" w:rsidP="00153FE1"/>
          <w:p w14:paraId="085DBD6A" w14:textId="033666FB" w:rsidR="00153FE1" w:rsidRDefault="00153FE1" w:rsidP="00153FE1"/>
          <w:p w14:paraId="7C1A181D" w14:textId="6CFAF086" w:rsidR="00153FE1" w:rsidRDefault="00153FE1" w:rsidP="00153FE1"/>
          <w:p w14:paraId="1C56DB77" w14:textId="5177441E" w:rsidR="00153FE1" w:rsidRDefault="00153FE1" w:rsidP="00153FE1"/>
          <w:p w14:paraId="45D403F2" w14:textId="34B363FD" w:rsidR="00153FE1" w:rsidRDefault="00153FE1" w:rsidP="00153FE1"/>
          <w:p w14:paraId="5F16299A" w14:textId="6D70C7AA" w:rsidR="00153FE1" w:rsidRDefault="00153FE1" w:rsidP="00153FE1"/>
          <w:p w14:paraId="67818128" w14:textId="06A192B1" w:rsidR="00153FE1" w:rsidRDefault="00153FE1" w:rsidP="00153FE1"/>
          <w:p w14:paraId="5EFFB763" w14:textId="6FECA002" w:rsidR="00153FE1" w:rsidRDefault="00153FE1" w:rsidP="00153FE1"/>
          <w:p w14:paraId="7B636381" w14:textId="3EF94B03" w:rsidR="00153FE1" w:rsidRDefault="00153FE1" w:rsidP="00153FE1"/>
          <w:p w14:paraId="5DD45938" w14:textId="1F2E0373" w:rsidR="00153FE1" w:rsidRDefault="00B53BE4" w:rsidP="00153FE1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A50BE50" wp14:editId="060BCA4F">
                  <wp:simplePos x="0" y="0"/>
                  <wp:positionH relativeFrom="column">
                    <wp:posOffset>-75037</wp:posOffset>
                  </wp:positionH>
                  <wp:positionV relativeFrom="paragraph">
                    <wp:posOffset>152759</wp:posOffset>
                  </wp:positionV>
                  <wp:extent cx="4946650" cy="2131695"/>
                  <wp:effectExtent l="0" t="0" r="6350" b="190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0" cy="21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6298C0" w14:textId="4A399C4D" w:rsidR="00153FE1" w:rsidRDefault="00153FE1" w:rsidP="00153FE1"/>
          <w:p w14:paraId="2D6B74E8" w14:textId="00C0E70E" w:rsidR="00153FE1" w:rsidRDefault="00153FE1" w:rsidP="00153FE1"/>
          <w:p w14:paraId="1230C659" w14:textId="3BBD1730" w:rsidR="00153FE1" w:rsidRDefault="00153FE1" w:rsidP="00153FE1"/>
          <w:p w14:paraId="5778DA76" w14:textId="3D71F671" w:rsidR="00153FE1" w:rsidRDefault="00153FE1" w:rsidP="00153FE1"/>
          <w:p w14:paraId="0D695F38" w14:textId="755F7808" w:rsidR="00153FE1" w:rsidRDefault="00153FE1" w:rsidP="00153FE1"/>
          <w:p w14:paraId="469A01E9" w14:textId="2CE3845C" w:rsidR="00153FE1" w:rsidRDefault="00153FE1" w:rsidP="00153FE1"/>
          <w:p w14:paraId="7201D701" w14:textId="100D6AA1" w:rsidR="00F13D88" w:rsidRDefault="00F13D88" w:rsidP="00153FE1"/>
          <w:p w14:paraId="6DC06266" w14:textId="21C0B108" w:rsidR="00F13D88" w:rsidRDefault="00F13D88" w:rsidP="00153FE1"/>
          <w:p w14:paraId="794110A8" w14:textId="5FD27625" w:rsidR="00F13D88" w:rsidRDefault="00F13D88" w:rsidP="00153FE1"/>
          <w:p w14:paraId="4B9C85C1" w14:textId="5C65D22D" w:rsidR="00F13D88" w:rsidRDefault="00F13D88" w:rsidP="00153FE1"/>
          <w:p w14:paraId="52C88AC9" w14:textId="668440EA" w:rsidR="00F13D88" w:rsidRDefault="00F13D88" w:rsidP="00153FE1"/>
          <w:p w14:paraId="70E3C61B" w14:textId="64D4EF25" w:rsidR="00465DD4" w:rsidRDefault="00465DD4" w:rsidP="00153FE1"/>
          <w:p w14:paraId="7F0AEB40" w14:textId="712430D4" w:rsidR="00465DD4" w:rsidRDefault="00465DD4" w:rsidP="00153FE1"/>
          <w:p w14:paraId="6D8737A6" w14:textId="4A1D0F62" w:rsidR="00465DD4" w:rsidRDefault="00465DD4" w:rsidP="00153FE1"/>
          <w:p w14:paraId="11B7DB9B" w14:textId="08803DB3" w:rsidR="00F13D88" w:rsidRDefault="00F13D88" w:rsidP="00153FE1"/>
          <w:p w14:paraId="59C8C1A9" w14:textId="5DA026FD" w:rsidR="00F13D88" w:rsidRDefault="00D112E3" w:rsidP="00153FE1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29F965B" wp14:editId="7E5748DB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120997</wp:posOffset>
                  </wp:positionV>
                  <wp:extent cx="4904740" cy="24574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74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D52DE7" w14:textId="1F9CCE39" w:rsidR="00F13D88" w:rsidRDefault="00F13D88" w:rsidP="00153FE1"/>
          <w:p w14:paraId="073DB689" w14:textId="021CFCC6" w:rsidR="00F13D88" w:rsidRDefault="00F13D88" w:rsidP="00153FE1"/>
          <w:p w14:paraId="6FF89DD2" w14:textId="07299CAC" w:rsidR="00F13D88" w:rsidRDefault="00F13D88" w:rsidP="00153FE1"/>
          <w:p w14:paraId="2AF78A2F" w14:textId="0F902095" w:rsidR="00F13D88" w:rsidRDefault="00F13D88" w:rsidP="00153FE1"/>
          <w:p w14:paraId="54D8DAB6" w14:textId="4BDC2942" w:rsidR="00F13D88" w:rsidRDefault="00F13D88" w:rsidP="00153FE1"/>
          <w:p w14:paraId="4A043C24" w14:textId="1F8418B5" w:rsidR="00F13D88" w:rsidRDefault="00F13D88" w:rsidP="00153FE1"/>
          <w:p w14:paraId="29B49340" w14:textId="6F2B5FDB" w:rsidR="00F13D88" w:rsidRDefault="00F13D88" w:rsidP="00153FE1"/>
          <w:p w14:paraId="7ED3AF7F" w14:textId="0167692F" w:rsidR="00F13D88" w:rsidRDefault="00F13D88" w:rsidP="00153FE1"/>
          <w:p w14:paraId="22D8BB6D" w14:textId="03CB511D" w:rsidR="00F13D88" w:rsidRDefault="00F13D88" w:rsidP="00153FE1"/>
          <w:p w14:paraId="292E4B6D" w14:textId="66079A18" w:rsidR="00F13D88" w:rsidRDefault="00F13D88" w:rsidP="00153FE1"/>
          <w:p w14:paraId="400AE023" w14:textId="0FE8B614" w:rsidR="00F13D88" w:rsidRDefault="00F13D88" w:rsidP="00153FE1"/>
          <w:p w14:paraId="10B8AB0E" w14:textId="3942F138" w:rsidR="00F13D88" w:rsidRDefault="00F13D88" w:rsidP="00153FE1"/>
          <w:p w14:paraId="2D164FD9" w14:textId="36F4B2F1" w:rsidR="00F13D88" w:rsidRDefault="00F13D88" w:rsidP="00153FE1"/>
          <w:p w14:paraId="067E0462" w14:textId="629EA065" w:rsidR="00F13D88" w:rsidRDefault="00F13D88" w:rsidP="00153FE1"/>
          <w:p w14:paraId="2493D52E" w14:textId="5665FC55" w:rsidR="00F13D88" w:rsidRDefault="00F13D88" w:rsidP="00153FE1"/>
          <w:p w14:paraId="79C57C61" w14:textId="77777777" w:rsidR="002178E7" w:rsidRDefault="002178E7" w:rsidP="002178E7">
            <w:r>
              <w:t xml:space="preserve">I am still working on the layout and content of this job site personal project and it also has a responsive mobile view as seen below. Some of the CSS file can also be seen below. </w:t>
            </w:r>
          </w:p>
          <w:p w14:paraId="14FD0D16" w14:textId="0418E79F" w:rsidR="00F13D88" w:rsidRDefault="00F13D88" w:rsidP="00153FE1"/>
          <w:p w14:paraId="4F950AD3" w14:textId="482F6EE5" w:rsidR="00F13D88" w:rsidRDefault="00D112E3" w:rsidP="00153FE1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B58EF5C" wp14:editId="3146D901">
                  <wp:simplePos x="0" y="0"/>
                  <wp:positionH relativeFrom="column">
                    <wp:posOffset>-57677</wp:posOffset>
                  </wp:positionH>
                  <wp:positionV relativeFrom="paragraph">
                    <wp:posOffset>165220</wp:posOffset>
                  </wp:positionV>
                  <wp:extent cx="3996474" cy="2016699"/>
                  <wp:effectExtent l="0" t="0" r="4445" b="317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474" cy="2016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FC1D3A" w14:textId="67FBF694" w:rsidR="00F13D88" w:rsidRDefault="00F13D88" w:rsidP="00153FE1"/>
          <w:p w14:paraId="05709F20" w14:textId="231A427B" w:rsidR="00F13D88" w:rsidRDefault="00F13D88" w:rsidP="00153FE1"/>
          <w:p w14:paraId="15914B8F" w14:textId="45CDB56D" w:rsidR="00F13D88" w:rsidRDefault="00F13D88" w:rsidP="00153FE1"/>
          <w:p w14:paraId="31FB4ED4" w14:textId="283BEBA6" w:rsidR="00F13D88" w:rsidRDefault="00F13D88" w:rsidP="00153FE1"/>
          <w:p w14:paraId="10EE930F" w14:textId="6294E82F" w:rsidR="00F13D88" w:rsidRDefault="00F13D88" w:rsidP="00153FE1"/>
          <w:p w14:paraId="42A7A7AA" w14:textId="2111291A" w:rsidR="00F13D88" w:rsidRDefault="00F13D88" w:rsidP="00153FE1"/>
          <w:p w14:paraId="5FAAAA18" w14:textId="2B1449D5" w:rsidR="00F13D88" w:rsidRDefault="00F13D88" w:rsidP="00153FE1"/>
          <w:p w14:paraId="5601872B" w14:textId="77CFAF44" w:rsidR="00F13D88" w:rsidRDefault="00F13D88" w:rsidP="00153FE1"/>
          <w:p w14:paraId="72D1E85F" w14:textId="7DEC61DC" w:rsidR="00153FE1" w:rsidRDefault="00153FE1" w:rsidP="00153FE1"/>
          <w:p w14:paraId="35377BCC" w14:textId="77777777" w:rsidR="00153FE1" w:rsidRDefault="00153FE1" w:rsidP="00153FE1"/>
          <w:p w14:paraId="46FC0534" w14:textId="4BD45148" w:rsidR="00153FE1" w:rsidRDefault="00153FE1" w:rsidP="00153FE1"/>
          <w:p w14:paraId="0B09BC28" w14:textId="63E444B2" w:rsidR="00431CF1" w:rsidRDefault="00431CF1" w:rsidP="00153FE1"/>
          <w:p w14:paraId="57BF8CDC" w14:textId="472C3DF3" w:rsidR="00431CF1" w:rsidRDefault="00D112E3" w:rsidP="00153FE1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160AA0F" wp14:editId="5F677A8E">
                  <wp:simplePos x="0" y="0"/>
                  <wp:positionH relativeFrom="column">
                    <wp:posOffset>-68209</wp:posOffset>
                  </wp:positionH>
                  <wp:positionV relativeFrom="paragraph">
                    <wp:posOffset>191638</wp:posOffset>
                  </wp:positionV>
                  <wp:extent cx="4105179" cy="246501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179" cy="246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19C68C" w14:textId="12EA8B19" w:rsidR="00431CF1" w:rsidRDefault="00431CF1" w:rsidP="00153FE1"/>
          <w:p w14:paraId="492725D4" w14:textId="368C9CAF" w:rsidR="00431CF1" w:rsidRDefault="00431CF1" w:rsidP="00153FE1"/>
          <w:p w14:paraId="0B4B9194" w14:textId="3FD5893A" w:rsidR="00431CF1" w:rsidRDefault="00431CF1" w:rsidP="00153FE1"/>
          <w:p w14:paraId="7C41A9EA" w14:textId="53DF1B75" w:rsidR="00431CF1" w:rsidRDefault="00431CF1" w:rsidP="00153FE1"/>
          <w:p w14:paraId="3F103F9B" w14:textId="1F183632" w:rsidR="00431CF1" w:rsidRDefault="00431CF1" w:rsidP="00153FE1"/>
          <w:p w14:paraId="53D7D095" w14:textId="6FDE69BB" w:rsidR="00431CF1" w:rsidRDefault="00431CF1" w:rsidP="00153FE1"/>
          <w:p w14:paraId="08D7A2B3" w14:textId="2B46097C" w:rsidR="00431CF1" w:rsidRDefault="00431CF1" w:rsidP="00153FE1"/>
          <w:p w14:paraId="59D4B4B0" w14:textId="05617CCB" w:rsidR="00431CF1" w:rsidRDefault="00431CF1" w:rsidP="00153FE1"/>
          <w:p w14:paraId="28B7221A" w14:textId="25DA6921" w:rsidR="00431CF1" w:rsidRDefault="00431CF1" w:rsidP="00153FE1"/>
          <w:p w14:paraId="76371984" w14:textId="6F43962E" w:rsidR="00431CF1" w:rsidRDefault="00431CF1" w:rsidP="00153FE1"/>
          <w:p w14:paraId="78F01E73" w14:textId="54EC9687" w:rsidR="00431CF1" w:rsidRDefault="00431CF1" w:rsidP="00153FE1"/>
          <w:p w14:paraId="0B8CAF51" w14:textId="1017CC00" w:rsidR="00431CF1" w:rsidRDefault="00431CF1" w:rsidP="00153FE1"/>
          <w:p w14:paraId="20C749EE" w14:textId="0DE816E8" w:rsidR="00431CF1" w:rsidRDefault="00431CF1" w:rsidP="00153FE1"/>
          <w:p w14:paraId="020713A9" w14:textId="79558314" w:rsidR="00431CF1" w:rsidRDefault="00431CF1" w:rsidP="00153FE1"/>
          <w:p w14:paraId="1932844D" w14:textId="5148543C" w:rsidR="00431CF1" w:rsidRDefault="00431CF1" w:rsidP="00153FE1"/>
          <w:p w14:paraId="20452A58" w14:textId="77777777" w:rsidR="00431CF1" w:rsidRDefault="00431CF1" w:rsidP="00153FE1"/>
          <w:p w14:paraId="07AF9647" w14:textId="77777777" w:rsidR="00431CF1" w:rsidRDefault="00431CF1" w:rsidP="00153FE1"/>
          <w:p w14:paraId="00DF69AB" w14:textId="77777777" w:rsidR="00431CF1" w:rsidRDefault="00431CF1" w:rsidP="00153FE1"/>
          <w:p w14:paraId="2155BFFB" w14:textId="77777777" w:rsidR="00431CF1" w:rsidRDefault="00431CF1" w:rsidP="00153FE1"/>
          <w:p w14:paraId="6F5CBF3B" w14:textId="77777777" w:rsidR="00431CF1" w:rsidRDefault="00431CF1" w:rsidP="00153FE1"/>
          <w:p w14:paraId="1A8588F2" w14:textId="77777777" w:rsidR="00431CF1" w:rsidRDefault="00431CF1" w:rsidP="00153FE1"/>
          <w:p w14:paraId="23BD8F3F" w14:textId="77777777" w:rsidR="00431CF1" w:rsidRDefault="00431CF1" w:rsidP="00153FE1"/>
          <w:p w14:paraId="745DFD79" w14:textId="77777777" w:rsidR="00431CF1" w:rsidRDefault="00431CF1" w:rsidP="00153FE1"/>
          <w:p w14:paraId="1722EB2B" w14:textId="77777777" w:rsidR="00431CF1" w:rsidRDefault="00431CF1" w:rsidP="00153FE1"/>
          <w:p w14:paraId="0F02298B" w14:textId="77777777" w:rsidR="00431CF1" w:rsidRDefault="00431CF1" w:rsidP="00153FE1"/>
          <w:p w14:paraId="682AC095" w14:textId="77777777" w:rsidR="00431CF1" w:rsidRDefault="00431CF1" w:rsidP="00153FE1"/>
          <w:p w14:paraId="4EE2F09C" w14:textId="77777777" w:rsidR="00431CF1" w:rsidRDefault="00431CF1" w:rsidP="00153FE1"/>
          <w:p w14:paraId="656EBC4D" w14:textId="77777777" w:rsidR="00431CF1" w:rsidRDefault="00431CF1" w:rsidP="00153FE1"/>
          <w:p w14:paraId="3BF2FF2A" w14:textId="77777777" w:rsidR="00431CF1" w:rsidRDefault="00431CF1" w:rsidP="00153FE1"/>
          <w:p w14:paraId="0076856F" w14:textId="77777777" w:rsidR="00431CF1" w:rsidRDefault="00431CF1" w:rsidP="00153FE1"/>
          <w:p w14:paraId="64E7F837" w14:textId="77777777" w:rsidR="00431CF1" w:rsidRDefault="00431CF1" w:rsidP="00153FE1"/>
          <w:p w14:paraId="1CCEBF89" w14:textId="77777777" w:rsidR="00431CF1" w:rsidRDefault="00431CF1" w:rsidP="00153FE1"/>
          <w:p w14:paraId="270B0B05" w14:textId="77777777" w:rsidR="00431CF1" w:rsidRDefault="00431CF1" w:rsidP="00153FE1"/>
          <w:p w14:paraId="720296FA" w14:textId="77777777" w:rsidR="00431CF1" w:rsidRDefault="00431CF1" w:rsidP="00153FE1"/>
          <w:p w14:paraId="4D40A20D" w14:textId="77777777" w:rsidR="00431CF1" w:rsidRDefault="00431CF1" w:rsidP="00153FE1"/>
          <w:p w14:paraId="61097E20" w14:textId="77777777" w:rsidR="00431CF1" w:rsidRDefault="00431CF1" w:rsidP="00153FE1"/>
          <w:p w14:paraId="484AEEAE" w14:textId="77777777" w:rsidR="00431CF1" w:rsidRDefault="00431CF1" w:rsidP="00153FE1"/>
          <w:p w14:paraId="669B1381" w14:textId="77777777" w:rsidR="00431CF1" w:rsidRDefault="00431CF1" w:rsidP="00153FE1"/>
          <w:p w14:paraId="78F94F17" w14:textId="77777777" w:rsidR="00431CF1" w:rsidRDefault="00431CF1" w:rsidP="00153FE1"/>
          <w:p w14:paraId="5CAC759C" w14:textId="77777777" w:rsidR="00431CF1" w:rsidRDefault="00431CF1" w:rsidP="00153FE1"/>
          <w:p w14:paraId="3A213194" w14:textId="77777777" w:rsidR="00431CF1" w:rsidRDefault="00431CF1" w:rsidP="00153FE1"/>
          <w:p w14:paraId="5EE4A750" w14:textId="77777777" w:rsidR="00431CF1" w:rsidRDefault="00431CF1" w:rsidP="00153FE1"/>
          <w:p w14:paraId="11577837" w14:textId="77777777" w:rsidR="00431CF1" w:rsidRDefault="00431CF1" w:rsidP="00153FE1"/>
          <w:p w14:paraId="229E1DD2" w14:textId="63AB9BF6" w:rsidR="00431CF1" w:rsidRPr="00153FE1" w:rsidRDefault="00431CF1" w:rsidP="00153FE1"/>
        </w:tc>
      </w:tr>
    </w:tbl>
    <w:p w14:paraId="17111EC3" w14:textId="3B77B157" w:rsidR="00EE2BDB" w:rsidRPr="00EE2BDB" w:rsidRDefault="00EE2BDB" w:rsidP="00EE2BDB">
      <w:pPr>
        <w:tabs>
          <w:tab w:val="left" w:pos="1594"/>
        </w:tabs>
      </w:pPr>
    </w:p>
    <w:sectPr w:rsidR="00EE2BDB" w:rsidRPr="00EE2BDB" w:rsidSect="00F4501B">
      <w:footerReference w:type="default" r:id="rId2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9175" w14:textId="77777777" w:rsidR="00B77B09" w:rsidRDefault="00B77B09" w:rsidP="00F316AD">
      <w:r>
        <w:separator/>
      </w:r>
    </w:p>
  </w:endnote>
  <w:endnote w:type="continuationSeparator" w:id="0">
    <w:p w14:paraId="1D799180" w14:textId="77777777" w:rsidR="00B77B09" w:rsidRDefault="00B77B0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592B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34CA6E" wp14:editId="4546B002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413C07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351C" w14:textId="77777777" w:rsidR="00B77B09" w:rsidRDefault="00B77B09" w:rsidP="00F316AD">
      <w:r>
        <w:separator/>
      </w:r>
    </w:p>
  </w:footnote>
  <w:footnote w:type="continuationSeparator" w:id="0">
    <w:p w14:paraId="29A46B66" w14:textId="77777777" w:rsidR="00B77B09" w:rsidRDefault="00B77B0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D08"/>
    <w:multiLevelType w:val="hybridMultilevel"/>
    <w:tmpl w:val="169E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782A"/>
    <w:multiLevelType w:val="hybridMultilevel"/>
    <w:tmpl w:val="707A7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547DB"/>
    <w:multiLevelType w:val="hybridMultilevel"/>
    <w:tmpl w:val="9A5E8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376D8"/>
    <w:multiLevelType w:val="hybridMultilevel"/>
    <w:tmpl w:val="3A08B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1A"/>
    <w:rsid w:val="00094DC4"/>
    <w:rsid w:val="000B1C83"/>
    <w:rsid w:val="000D2F79"/>
    <w:rsid w:val="000E1D44"/>
    <w:rsid w:val="00113F4F"/>
    <w:rsid w:val="00145641"/>
    <w:rsid w:val="00153FE1"/>
    <w:rsid w:val="0016696C"/>
    <w:rsid w:val="0017333F"/>
    <w:rsid w:val="00177339"/>
    <w:rsid w:val="0019758E"/>
    <w:rsid w:val="001A4DBF"/>
    <w:rsid w:val="001B6699"/>
    <w:rsid w:val="001B744B"/>
    <w:rsid w:val="001C783D"/>
    <w:rsid w:val="00205BD8"/>
    <w:rsid w:val="0020696E"/>
    <w:rsid w:val="00210A1A"/>
    <w:rsid w:val="00215FF0"/>
    <w:rsid w:val="002178E7"/>
    <w:rsid w:val="002264D2"/>
    <w:rsid w:val="002356A2"/>
    <w:rsid w:val="00255739"/>
    <w:rsid w:val="002D12DA"/>
    <w:rsid w:val="003019B2"/>
    <w:rsid w:val="00315C5B"/>
    <w:rsid w:val="0034688D"/>
    <w:rsid w:val="003665DE"/>
    <w:rsid w:val="00367417"/>
    <w:rsid w:val="00382F72"/>
    <w:rsid w:val="0040233B"/>
    <w:rsid w:val="00431CF1"/>
    <w:rsid w:val="00447F01"/>
    <w:rsid w:val="00465DD4"/>
    <w:rsid w:val="00481994"/>
    <w:rsid w:val="00492813"/>
    <w:rsid w:val="004A4EFD"/>
    <w:rsid w:val="00502951"/>
    <w:rsid w:val="0050641E"/>
    <w:rsid w:val="00511A6E"/>
    <w:rsid w:val="00533773"/>
    <w:rsid w:val="00544B92"/>
    <w:rsid w:val="005749FD"/>
    <w:rsid w:val="0057534A"/>
    <w:rsid w:val="00575816"/>
    <w:rsid w:val="005D3166"/>
    <w:rsid w:val="00605A5B"/>
    <w:rsid w:val="006527FA"/>
    <w:rsid w:val="00692B82"/>
    <w:rsid w:val="006A15BD"/>
    <w:rsid w:val="006B0209"/>
    <w:rsid w:val="006B7CFF"/>
    <w:rsid w:val="006C60E6"/>
    <w:rsid w:val="006E70D3"/>
    <w:rsid w:val="007302D3"/>
    <w:rsid w:val="00735FE5"/>
    <w:rsid w:val="00736EE2"/>
    <w:rsid w:val="007B0F94"/>
    <w:rsid w:val="007B3957"/>
    <w:rsid w:val="00802D0B"/>
    <w:rsid w:val="00826B69"/>
    <w:rsid w:val="00844E8E"/>
    <w:rsid w:val="00856B70"/>
    <w:rsid w:val="00872ED3"/>
    <w:rsid w:val="008D4244"/>
    <w:rsid w:val="008E680D"/>
    <w:rsid w:val="009E66F0"/>
    <w:rsid w:val="00A0548F"/>
    <w:rsid w:val="00A51674"/>
    <w:rsid w:val="00A73DA5"/>
    <w:rsid w:val="00A77921"/>
    <w:rsid w:val="00A97273"/>
    <w:rsid w:val="00AA604C"/>
    <w:rsid w:val="00B1739F"/>
    <w:rsid w:val="00B31571"/>
    <w:rsid w:val="00B524B4"/>
    <w:rsid w:val="00B53BE4"/>
    <w:rsid w:val="00B54CDF"/>
    <w:rsid w:val="00B575FB"/>
    <w:rsid w:val="00B77B09"/>
    <w:rsid w:val="00B8006F"/>
    <w:rsid w:val="00B94EEF"/>
    <w:rsid w:val="00BA37B3"/>
    <w:rsid w:val="00BC0609"/>
    <w:rsid w:val="00BD5787"/>
    <w:rsid w:val="00C1095A"/>
    <w:rsid w:val="00C17D8C"/>
    <w:rsid w:val="00C20947"/>
    <w:rsid w:val="00C42DEA"/>
    <w:rsid w:val="00C55D85"/>
    <w:rsid w:val="00C61560"/>
    <w:rsid w:val="00C77C3D"/>
    <w:rsid w:val="00CA2273"/>
    <w:rsid w:val="00CD50FD"/>
    <w:rsid w:val="00CD7F27"/>
    <w:rsid w:val="00D05DEF"/>
    <w:rsid w:val="00D1043F"/>
    <w:rsid w:val="00D112E3"/>
    <w:rsid w:val="00D365FA"/>
    <w:rsid w:val="00D47124"/>
    <w:rsid w:val="00D52FB9"/>
    <w:rsid w:val="00D6669E"/>
    <w:rsid w:val="00D86A8C"/>
    <w:rsid w:val="00D96525"/>
    <w:rsid w:val="00DD5D7B"/>
    <w:rsid w:val="00DE7CC5"/>
    <w:rsid w:val="00E0263B"/>
    <w:rsid w:val="00E0572C"/>
    <w:rsid w:val="00E10F01"/>
    <w:rsid w:val="00E20624"/>
    <w:rsid w:val="00E36F67"/>
    <w:rsid w:val="00E73345"/>
    <w:rsid w:val="00E87E6E"/>
    <w:rsid w:val="00EC189E"/>
    <w:rsid w:val="00EE2BDB"/>
    <w:rsid w:val="00F012B4"/>
    <w:rsid w:val="00F13D88"/>
    <w:rsid w:val="00F316AD"/>
    <w:rsid w:val="00F408BE"/>
    <w:rsid w:val="00F4501B"/>
    <w:rsid w:val="00F62BC1"/>
    <w:rsid w:val="00F7416C"/>
    <w:rsid w:val="00F9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531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173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813"/>
    <w:rPr>
      <w:color w:val="704404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kingskor.github.io/WEBSITECVJA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ingskor.github.io/WEBSITECVJA/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kingskor.github.io/JACV/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a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EE398AB8674E50BBEF9E2472B2F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53DA4-05E5-44C8-9C09-C15616E31C46}"/>
      </w:docPartPr>
      <w:docPartBody>
        <w:p w:rsidR="006021BE" w:rsidRDefault="00C3237B">
          <w:pPr>
            <w:pStyle w:val="CFEE398AB8674E50BBEF9E2472B2F854"/>
          </w:pPr>
          <w:r w:rsidRPr="00605A5B">
            <w:t>Contact</w:t>
          </w:r>
        </w:p>
      </w:docPartBody>
    </w:docPart>
    <w:docPart>
      <w:docPartPr>
        <w:name w:val="F1B7A8807A0B449E92DE76B8D2CF5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1008C-46C2-4A47-915C-D5EFD495E9B1}"/>
      </w:docPartPr>
      <w:docPartBody>
        <w:p w:rsidR="006021BE" w:rsidRDefault="00C3237B">
          <w:pPr>
            <w:pStyle w:val="F1B7A8807A0B449E92DE76B8D2CF56B6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7B"/>
    <w:rsid w:val="00024156"/>
    <w:rsid w:val="000B4EC6"/>
    <w:rsid w:val="004D79A1"/>
    <w:rsid w:val="005F2251"/>
    <w:rsid w:val="006021BE"/>
    <w:rsid w:val="009B1ECD"/>
    <w:rsid w:val="009F3A21"/>
    <w:rsid w:val="00C3237B"/>
    <w:rsid w:val="00C32BC9"/>
    <w:rsid w:val="00C43C99"/>
    <w:rsid w:val="00CB3E52"/>
    <w:rsid w:val="00CE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EE398AB8674E50BBEF9E2472B2F854">
    <w:name w:val="CFEE398AB8674E50BBEF9E2472B2F854"/>
  </w:style>
  <w:style w:type="paragraph" w:customStyle="1" w:styleId="F1B7A8807A0B449E92DE76B8D2CF56B6">
    <w:name w:val="F1B7A8807A0B449E92DE76B8D2CF5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A0879-7CA9-48D2-B8C3-E60D94D1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2021-09-17T21:11:00Z</dcterms:created>
  <dcterms:modified xsi:type="dcterms:W3CDTF">2021-09-19T12:29:00Z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